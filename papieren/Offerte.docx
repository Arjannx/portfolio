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271"/>
        <w:gridCol w:w="4681"/>
        <w:gridCol w:w="2128"/>
      </w:tblGrid>
      <w:tr w:rsidR="00AD6E6B" w:rsidRPr="00246D34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820001" w:rsidP="006D6088">
            <w:pPr>
              <w:rPr>
                <w:lang w:val="nl-NL"/>
              </w:rPr>
            </w:pPr>
            <w:r w:rsidRPr="00246D34">
              <w:rPr>
                <w:noProof/>
                <w:lang w:val="nl-NL" w:eastAsia="nl-NL"/>
              </w:rPr>
              <w:drawing>
                <wp:inline distT="0" distB="0" distL="0" distR="0">
                  <wp:extent cx="1931098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967" cy="710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336B6F" w:rsidP="00AD6E6B">
            <w:pPr>
              <w:pStyle w:val="Kop1"/>
              <w:rPr>
                <w:lang w:val="nl-NL"/>
              </w:rPr>
            </w:pPr>
            <w:r w:rsidRPr="00246D34">
              <w:rPr>
                <w:lang w:val="nl-NL"/>
              </w:rPr>
              <w:t>Offerte</w:t>
            </w:r>
          </w:p>
        </w:tc>
      </w:tr>
      <w:tr w:rsidR="00F56369" w:rsidRPr="00246D34">
        <w:trPr>
          <w:trHeight w:val="288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="00F56369" w:rsidRPr="00246D34" w:rsidRDefault="00F56369" w:rsidP="001C74E3">
            <w:pPr>
              <w:pStyle w:val="slogan"/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2340" w:type="dxa"/>
            <w:shd w:val="clear" w:color="auto" w:fill="auto"/>
          </w:tcPr>
          <w:p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791B831BA234A40984F512EC85CA121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304BC4" w:rsidRPr="00246D34">
                  <w:rPr>
                    <w:lang w:val="nl-NL"/>
                  </w:rPr>
                  <w:t>[</w:t>
                </w:r>
                <w:r w:rsidRPr="00246D34">
                  <w:rPr>
                    <w:noProof/>
                    <w:szCs w:val="24"/>
                    <w:lang w:val="nl-NL"/>
                  </w:rPr>
                  <w:t>Voer datum in</w:t>
                </w:r>
                <w:r w:rsidR="00304BC4" w:rsidRPr="00246D34">
                  <w:rPr>
                    <w:lang w:val="nl-NL"/>
                  </w:rPr>
                  <w:t>]</w:t>
                </w:r>
              </w:sdtContent>
            </w:sdt>
          </w:p>
          <w:p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FACTUUR</w:t>
            </w:r>
            <w:r w:rsidR="00F56369" w:rsidRPr="00246D34">
              <w:rPr>
                <w:lang w:val="nl-NL"/>
              </w:rPr>
              <w:t xml:space="preserve"> # </w:t>
            </w:r>
            <w:sdt>
              <w:sdtPr>
                <w:rPr>
                  <w:lang w:val="nl-NL"/>
                </w:rPr>
                <w:id w:val="716560728"/>
                <w:placeholder>
                  <w:docPart w:val="80B405AB95144A90993F4DD13B1EF111"/>
                </w:placeholder>
                <w:showingPlcHdr/>
              </w:sdtPr>
              <w:sdtEndPr/>
              <w:sdtContent>
                <w:r w:rsidR="00304BC4" w:rsidRPr="00246D34">
                  <w:rPr>
                    <w:lang w:val="nl-NL"/>
                  </w:rPr>
                  <w:t>[100]</w:t>
                </w:r>
              </w:sdtContent>
            </w:sdt>
          </w:p>
          <w:p w:rsidR="00663E19" w:rsidRPr="00246D34" w:rsidRDefault="00336B6F" w:rsidP="00304BC4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Vervaldatum:</w:t>
            </w:r>
            <w:r w:rsidR="00663E1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31"/>
                <w:placeholder>
                  <w:docPart w:val="CA1D4AC2FA274CEA9975489DD0C23E9D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04BC4" w:rsidRPr="00246D34">
                  <w:rPr>
                    <w:lang w:val="nl-NL"/>
                  </w:rPr>
                  <w:t>[</w:t>
                </w:r>
                <w:r w:rsidRPr="00246D34">
                  <w:rPr>
                    <w:noProof/>
                    <w:szCs w:val="24"/>
                    <w:lang w:val="nl-NL"/>
                  </w:rPr>
                  <w:t>Voer datum in</w:t>
                </w:r>
                <w:r w:rsidR="00304BC4" w:rsidRPr="00246D34">
                  <w:rPr>
                    <w:lang w:val="nl-NL"/>
                  </w:rPr>
                  <w:t>]</w:t>
                </w:r>
              </w:sdtContent>
            </w:sdt>
          </w:p>
        </w:tc>
      </w:tr>
      <w:tr w:rsidR="00FF6275" w:rsidRPr="00246D34">
        <w:trPr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="00FF6275" w:rsidRPr="00246D34" w:rsidRDefault="00336B6F" w:rsidP="00FF6275">
            <w:pPr>
              <w:pStyle w:val="headings"/>
              <w:rPr>
                <w:lang w:val="nl-NL"/>
              </w:rPr>
            </w:pPr>
            <w:r w:rsidRPr="00246D34">
              <w:rPr>
                <w:bCs w:val="0"/>
                <w:noProof/>
                <w:szCs w:val="24"/>
                <w:lang w:val="nl-NL"/>
              </w:rPr>
              <w:t>AaN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nl-NL"/>
              </w:rPr>
              <w:id w:val="716560479"/>
              <w:placeholder>
                <w:docPart w:val="750A362C4C704486A81B8C27AA266B1C"/>
              </w:placeholder>
              <w:showingPlcHdr/>
            </w:sdtPr>
            <w:sdtEndPr/>
            <w:sdtContent>
              <w:p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rStyle w:val="Tekstvantijdelijkeaanduiding"/>
                    <w:lang w:val="nl-NL"/>
                  </w:rPr>
                  <w:t>[</w:t>
                </w:r>
                <w:r w:rsidR="00336B6F" w:rsidRPr="00246D34">
                  <w:rPr>
                    <w:rStyle w:val="Tekstvantijdelijkeaanduiding"/>
                    <w:noProof/>
                    <w:szCs w:val="24"/>
                    <w:lang w:val="nl-NL"/>
                  </w:rPr>
                  <w:t>Naam</w:t>
                </w:r>
                <w:r w:rsidRPr="00246D34">
                  <w:rPr>
                    <w:rStyle w:val="Tekstvantijdelijkeaanduiding"/>
                    <w:lang w:val="nl-NL"/>
                  </w:rPr>
                  <w:t>]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81"/>
              <w:placeholder>
                <w:docPart w:val="AEF2B7A8C1C54C3F84F641F3E13BA798"/>
              </w:placeholder>
              <w:showingPlcHdr/>
            </w:sdtPr>
            <w:sdtEndPr/>
            <w:sdtContent>
              <w:p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lang w:val="nl-NL"/>
                  </w:rPr>
                  <w:t>[</w:t>
                </w:r>
                <w:r w:rsidR="00336B6F" w:rsidRPr="00246D34">
                  <w:rPr>
                    <w:noProof/>
                    <w:szCs w:val="24"/>
                    <w:lang w:val="nl-NL"/>
                  </w:rPr>
                  <w:t>Bedrijfsnaam</w:t>
                </w:r>
                <w:r w:rsidRPr="00246D34">
                  <w:rPr>
                    <w:lang w:val="nl-NL"/>
                  </w:rPr>
                  <w:t>]</w:t>
                </w:r>
              </w:p>
            </w:sdtContent>
          </w:sdt>
          <w:sdt>
            <w:sdtPr>
              <w:rPr>
                <w:lang w:val="nl-NL"/>
              </w:rPr>
              <w:id w:val="716560484"/>
              <w:placeholder>
                <w:docPart w:val="3B1D42FF1EF346ACAA479D2809920EA3"/>
              </w:placeholder>
              <w:showingPlcHdr/>
            </w:sdtPr>
            <w:sdtEndPr/>
            <w:sdtContent>
              <w:p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lang w:val="nl-NL"/>
                  </w:rPr>
                  <w:t>[</w:t>
                </w:r>
                <w:r w:rsidR="00336B6F" w:rsidRPr="00246D34">
                  <w:rPr>
                    <w:noProof/>
                    <w:szCs w:val="24"/>
                    <w:lang w:val="nl-NL"/>
                  </w:rPr>
                  <w:t>Adres</w:t>
                </w:r>
                <w:r w:rsidRPr="00246D34">
                  <w:rPr>
                    <w:lang w:val="nl-NL"/>
                  </w:rPr>
                  <w:t>]</w:t>
                </w:r>
              </w:p>
            </w:sdtContent>
          </w:sdt>
          <w:sdt>
            <w:sdtPr>
              <w:rPr>
                <w:lang w:val="nl-NL"/>
              </w:rPr>
              <w:id w:val="716560486"/>
              <w:placeholder>
                <w:docPart w:val="536E45DFCF2246309EAB2C90F0F297E7"/>
              </w:placeholder>
              <w:showingPlcHdr/>
            </w:sdtPr>
            <w:sdtEndPr/>
            <w:sdtContent>
              <w:p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rStyle w:val="Tekstvantijdelijkeaanduiding"/>
                    <w:lang w:val="nl-NL"/>
                  </w:rPr>
                  <w:t>[</w:t>
                </w:r>
                <w:r w:rsidR="00336B6F" w:rsidRPr="00246D34">
                  <w:rPr>
                    <w:rStyle w:val="Tekstvantijdelijkeaanduiding"/>
                    <w:noProof/>
                    <w:szCs w:val="24"/>
                    <w:lang w:val="nl-NL"/>
                  </w:rPr>
                  <w:t>Postcode, plaats</w:t>
                </w:r>
                <w:r w:rsidRPr="00246D34">
                  <w:rPr>
                    <w:rStyle w:val="Tekstvantijdelijkeaanduiding"/>
                    <w:lang w:val="nl-NL"/>
                  </w:rPr>
                  <w:t>]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91"/>
              <w:placeholder>
                <w:docPart w:val="D5745AEF454B47E69226E66AEA0B1FBD"/>
              </w:placeholder>
              <w:showingPlcHdr/>
            </w:sdtPr>
            <w:sdtEndPr/>
            <w:sdtContent>
              <w:p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lang w:val="nl-NL"/>
                  </w:rPr>
                  <w:t>[</w:t>
                </w:r>
                <w:r w:rsidR="00336B6F" w:rsidRPr="00246D34">
                  <w:rPr>
                    <w:noProof/>
                    <w:szCs w:val="24"/>
                    <w:lang w:val="nl-NL"/>
                  </w:rPr>
                  <w:t>Telefoon</w:t>
                </w:r>
                <w:r w:rsidRPr="00246D34">
                  <w:rPr>
                    <w:lang w:val="nl-NL"/>
                  </w:rPr>
                  <w:t>]</w:t>
                </w:r>
              </w:p>
            </w:sdtContent>
          </w:sdt>
          <w:p w:rsidR="00FF6275" w:rsidRPr="00246D34" w:rsidRDefault="00336B6F" w:rsidP="00304BC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Klant-id</w:t>
            </w:r>
            <w:r w:rsidR="00304BC4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494"/>
                <w:placeholder>
                  <w:docPart w:val="2EE39F97E5774CDF9018E567B40DDAAC"/>
                </w:placeholder>
                <w:showingPlcHdr/>
              </w:sdtPr>
              <w:sdtEndPr/>
              <w:sdtContent>
                <w:r w:rsidR="00304BC4" w:rsidRPr="00246D34">
                  <w:rPr>
                    <w:lang w:val="nl-NL"/>
                  </w:rPr>
                  <w:t>[ABC12345]</w:t>
                </w:r>
              </w:sdtContent>
            </w:sdt>
          </w:p>
        </w:tc>
      </w:tr>
    </w:tbl>
    <w:p w:rsidR="00954EF9" w:rsidRPr="00246D34" w:rsidRDefault="00954EF9" w:rsidP="004F202D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7"/>
        <w:gridCol w:w="936"/>
        <w:gridCol w:w="1450"/>
        <w:gridCol w:w="2048"/>
        <w:gridCol w:w="1268"/>
        <w:gridCol w:w="1817"/>
        <w:gridCol w:w="1254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A23E72">
            <w:pPr>
              <w:rPr>
                <w:lang w:val="nl-NL"/>
              </w:rPr>
            </w:pPr>
            <w:r w:rsidRPr="00246D34">
              <w:rPr>
                <w:noProof/>
                <w:lang w:val="nl-NL"/>
              </w:rPr>
              <w:t>Betaling bij ontvangst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51"/>
        <w:gridCol w:w="1396"/>
        <w:gridCol w:w="2448"/>
        <w:gridCol w:w="1913"/>
        <w:gridCol w:w="1645"/>
        <w:gridCol w:w="1627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Artikelnummer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Beschrijving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B629A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B629A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B629A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B629A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F1113C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9C1689" w:rsidRPr="00246D34" w:rsidTr="00336B6F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355BA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355BA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355BA">
            <w:pPr>
              <w:pStyle w:val="Amount"/>
              <w:rPr>
                <w:lang w:val="nl-NL"/>
              </w:rPr>
            </w:pP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1C74E3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246D34" w:rsidRDefault="00F1113C" w:rsidP="009355BA">
            <w:pPr>
              <w:pStyle w:val="SmallType"/>
              <w:rPr>
                <w:lang w:val="nl-NL"/>
              </w:rPr>
            </w:pPr>
            <w:proofErr w:type="spellStart"/>
            <w:r w:rsidRPr="00246D34">
              <w:rPr>
                <w:lang w:val="nl-NL"/>
              </w:rPr>
              <w:t>Quotation</w:t>
            </w:r>
            <w:proofErr w:type="spellEnd"/>
            <w:r w:rsidRPr="00246D34">
              <w:rPr>
                <w:lang w:val="nl-NL"/>
              </w:rPr>
              <w:t xml:space="preserve"> </w:t>
            </w:r>
            <w:proofErr w:type="spellStart"/>
            <w:r w:rsidRPr="00246D34">
              <w:rPr>
                <w:lang w:val="nl-NL"/>
              </w:rPr>
              <w:t>prepared</w:t>
            </w:r>
            <w:proofErr w:type="spellEnd"/>
            <w:r w:rsidRPr="00246D34">
              <w:rPr>
                <w:lang w:val="nl-NL"/>
              </w:rPr>
              <w:t xml:space="preserve"> </w:t>
            </w:r>
            <w:proofErr w:type="spellStart"/>
            <w:r w:rsidRPr="00246D34">
              <w:rPr>
                <w:lang w:val="nl-NL"/>
              </w:rPr>
              <w:t>by</w:t>
            </w:r>
            <w:proofErr w:type="spellEnd"/>
            <w:r w:rsidRPr="00246D34">
              <w:rPr>
                <w:lang w:val="nl-NL"/>
              </w:rPr>
              <w:t xml:space="preserve">: </w:t>
            </w:r>
            <w:r w:rsidRPr="00246D34">
              <w:rPr>
                <w:lang w:val="nl-NL"/>
              </w:rPr>
              <w:tab/>
            </w:r>
          </w:p>
          <w:p w:rsidR="001135D7" w:rsidRPr="00246D34" w:rsidRDefault="001135D7" w:rsidP="001135D7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Dit is een offerte voor de benoemde goederen, op basis van de onderstaande voorwaarden: (Beschrijf de voorwaarden met betrekking tot deze prijzen en extra voorwaarden van de overeenkomst. Mogelijk wilt u onvoorziene omstandigheden opnemen die van invloed zijn op de offerte.)</w:t>
            </w:r>
          </w:p>
          <w:p w:rsidR="00F1113C" w:rsidRPr="00246D34" w:rsidRDefault="001135D7" w:rsidP="001135D7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Als u deze offerte wilt accepteren, zet uw hier uw handtekening en stuurt u de offerte op:</w:t>
            </w:r>
            <w:r w:rsidR="00F1113C" w:rsidRPr="00246D34">
              <w:rPr>
                <w:lang w:val="nl-NL"/>
              </w:rPr>
              <w:t xml:space="preserve"> </w:t>
            </w:r>
            <w:r w:rsidR="00F1113C" w:rsidRPr="00246D34">
              <w:rPr>
                <w:lang w:val="nl-NL"/>
              </w:rPr>
              <w:tab/>
            </w:r>
          </w:p>
        </w:tc>
      </w:tr>
    </w:tbl>
    <w:p w:rsidR="001135D7" w:rsidRPr="00246D34" w:rsidRDefault="001135D7" w:rsidP="001135D7">
      <w:pPr>
        <w:pStyle w:val="thankyou"/>
        <w:rPr>
          <w:lang w:val="nl-NL"/>
        </w:rPr>
      </w:pPr>
      <w:r w:rsidRPr="00246D34">
        <w:rPr>
          <w:noProof/>
          <w:lang w:val="nl-NL"/>
        </w:rPr>
        <w:t>Dank u voor uw klandizie.</w:t>
      </w:r>
    </w:p>
    <w:p w:rsidR="00CA1C8D" w:rsidRPr="00246D34" w:rsidRDefault="00AB3465" w:rsidP="00304BC4">
      <w:pPr>
        <w:pStyle w:val="lowercenteredtext"/>
        <w:rPr>
          <w:lang w:val="nl-NL"/>
        </w:rPr>
      </w:pPr>
      <w:sdt>
        <w:sdtPr>
          <w:rPr>
            <w:lang w:val="nl-NL"/>
          </w:rPr>
          <w:id w:val="716560525"/>
          <w:placeholder>
            <w:docPart w:val="131CD021AFF9494A868C3ABD04DBFD6B"/>
          </w:placeholder>
          <w:showingPlcHdr/>
        </w:sdtPr>
        <w:sdtEndPr/>
        <w:sdtContent>
          <w:r w:rsidR="00304BC4" w:rsidRPr="00246D34">
            <w:rPr>
              <w:lang w:val="nl-NL"/>
            </w:rPr>
            <w:t>[</w:t>
          </w:r>
          <w:r w:rsidR="001135D7" w:rsidRPr="00246D34">
            <w:rPr>
              <w:noProof/>
              <w:szCs w:val="24"/>
              <w:lang w:val="nl-NL"/>
            </w:rPr>
            <w:t>Uw bedrijfsnaam</w:t>
          </w:r>
          <w:r w:rsidR="00304BC4" w:rsidRPr="00246D34">
            <w:rPr>
              <w:lang w:val="nl-NL"/>
            </w:rPr>
            <w:t>]</w:t>
          </w:r>
        </w:sdtContent>
      </w:sdt>
      <w:r w:rsidR="00304BC4" w:rsidRPr="00246D34">
        <w:rPr>
          <w:lang w:val="nl-NL"/>
        </w:rPr>
        <w:t xml:space="preserve">  </w:t>
      </w:r>
      <w:sdt>
        <w:sdtPr>
          <w:rPr>
            <w:lang w:val="nl-NL"/>
          </w:rPr>
          <w:id w:val="716560527"/>
          <w:placeholder>
            <w:docPart w:val="68AA1CE0C25941E4A9DE7A7394FC4D85"/>
          </w:placeholder>
          <w:showingPlcHdr/>
        </w:sdtPr>
        <w:sdtEndPr/>
        <w:sdtContent>
          <w:r w:rsidR="00304BC4" w:rsidRPr="00246D34">
            <w:rPr>
              <w:lang w:val="nl-NL"/>
            </w:rPr>
            <w:t>[</w:t>
          </w:r>
          <w:r w:rsidR="001135D7" w:rsidRPr="00246D34">
            <w:rPr>
              <w:noProof/>
              <w:szCs w:val="24"/>
              <w:lang w:val="nl-NL"/>
            </w:rPr>
            <w:t>Adres</w:t>
          </w:r>
          <w:r w:rsidR="00304BC4" w:rsidRPr="00246D34">
            <w:rPr>
              <w:lang w:val="nl-NL"/>
            </w:rPr>
            <w:t>]</w:t>
          </w:r>
        </w:sdtContent>
      </w:sdt>
      <w:r w:rsidR="00304BC4" w:rsidRPr="00246D34">
        <w:rPr>
          <w:lang w:val="nl-NL"/>
        </w:rPr>
        <w:t xml:space="preserve">, </w:t>
      </w:r>
      <w:sdt>
        <w:sdtPr>
          <w:rPr>
            <w:lang w:val="nl-NL"/>
          </w:rPr>
          <w:id w:val="716560530"/>
          <w:placeholder>
            <w:docPart w:val="674711F09CE445BEB440277306145E54"/>
          </w:placeholder>
          <w:showingPlcHdr/>
        </w:sdtPr>
        <w:sdtEndPr/>
        <w:sdtContent>
          <w:r w:rsidR="00304BC4" w:rsidRPr="00246D34">
            <w:rPr>
              <w:lang w:val="nl-NL"/>
            </w:rPr>
            <w:t>[</w:t>
          </w:r>
          <w:r w:rsidR="001135D7" w:rsidRPr="00246D34">
            <w:rPr>
              <w:noProof/>
              <w:szCs w:val="24"/>
              <w:lang w:val="nl-NL"/>
            </w:rPr>
            <w:t>Postcode, plaats</w:t>
          </w:r>
          <w:r w:rsidR="00304BC4" w:rsidRPr="00246D34">
            <w:rPr>
              <w:lang w:val="nl-NL"/>
            </w:rPr>
            <w:t>]</w:t>
          </w:r>
        </w:sdtContent>
      </w:sdt>
      <w:r w:rsidR="00304BC4" w:rsidRPr="00246D34">
        <w:rPr>
          <w:lang w:val="nl-NL"/>
        </w:rPr>
        <w:t xml:space="preserve">  </w:t>
      </w:r>
      <w:r w:rsidR="001135D7" w:rsidRPr="00246D34">
        <w:rPr>
          <w:noProof/>
          <w:szCs w:val="24"/>
          <w:lang w:val="nl-NL"/>
        </w:rPr>
        <w:t>Telefoon</w:t>
      </w:r>
      <w:r w:rsidR="001135D7" w:rsidRPr="00246D34">
        <w:rPr>
          <w:lang w:val="nl-NL"/>
        </w:rPr>
        <w:t xml:space="preserve"> </w:t>
      </w:r>
      <w:sdt>
        <w:sdtPr>
          <w:rPr>
            <w:lang w:val="nl-NL"/>
          </w:rPr>
          <w:id w:val="716560532"/>
          <w:placeholder>
            <w:docPart w:val="9813D9FD9E69471C872FDABE289D8164"/>
          </w:placeholder>
          <w:showingPlcHdr/>
        </w:sdtPr>
        <w:sdtEndPr/>
        <w:sdtContent>
          <w:r w:rsidR="00304BC4" w:rsidRPr="00246D34">
            <w:rPr>
              <w:lang w:val="nl-NL"/>
            </w:rPr>
            <w:t>[000-000-0000]</w:t>
          </w:r>
        </w:sdtContent>
      </w:sdt>
      <w:r w:rsidR="00304BC4" w:rsidRPr="00246D34">
        <w:rPr>
          <w:lang w:val="nl-NL"/>
        </w:rPr>
        <w:t xml:space="preserve">  Fax </w:t>
      </w:r>
      <w:sdt>
        <w:sdtPr>
          <w:rPr>
            <w:lang w:val="nl-NL"/>
          </w:rPr>
          <w:id w:val="716560539"/>
          <w:placeholder>
            <w:docPart w:val="CA649962DFAD43D79539AF266B2E07DC"/>
          </w:placeholder>
          <w:showingPlcHdr/>
        </w:sdtPr>
        <w:sdtEndPr/>
        <w:sdtContent>
          <w:r w:rsidR="00304BC4" w:rsidRPr="00246D34">
            <w:rPr>
              <w:lang w:val="nl-NL"/>
            </w:rPr>
            <w:t>[000-000-0000]</w:t>
          </w:r>
        </w:sdtContent>
      </w:sdt>
      <w:proofErr w:type="gramStart"/>
      <w:r w:rsidR="00304BC4" w:rsidRPr="00246D34">
        <w:rPr>
          <w:lang w:val="nl-NL"/>
        </w:rPr>
        <w:t xml:space="preserve">  </w:t>
      </w:r>
      <w:proofErr w:type="gramEnd"/>
      <w:sdt>
        <w:sdtPr>
          <w:rPr>
            <w:lang w:val="nl-NL"/>
          </w:rPr>
          <w:id w:val="716560542"/>
          <w:placeholder>
            <w:docPart w:val="8B31F7FC899D4D668304C5D81C4F8652"/>
          </w:placeholder>
          <w:showingPlcHdr/>
        </w:sdtPr>
        <w:sdtEndPr/>
        <w:sdtContent>
          <w:r w:rsidR="00304BC4" w:rsidRPr="00246D34">
            <w:rPr>
              <w:lang w:val="nl-NL"/>
            </w:rPr>
            <w:t>[e-mail]</w:t>
          </w:r>
        </w:sdtContent>
      </w:sdt>
    </w:p>
    <w:sectPr w:rsidR="00CA1C8D" w:rsidRPr="00246D34" w:rsidSect="003537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465" w:rsidRDefault="00AB3465" w:rsidP="004C4F6D">
      <w:r>
        <w:separator/>
      </w:r>
    </w:p>
  </w:endnote>
  <w:endnote w:type="continuationSeparator" w:id="0">
    <w:p w:rsidR="00AB3465" w:rsidRDefault="00AB3465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465" w:rsidRDefault="00AB3465" w:rsidP="004C4F6D">
      <w:r>
        <w:separator/>
      </w:r>
    </w:p>
  </w:footnote>
  <w:footnote w:type="continuationSeparator" w:id="0">
    <w:p w:rsidR="00AB3465" w:rsidRDefault="00AB3465" w:rsidP="004C4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E3"/>
    <w:rsid w:val="00010191"/>
    <w:rsid w:val="0003009B"/>
    <w:rsid w:val="000653AC"/>
    <w:rsid w:val="000725B8"/>
    <w:rsid w:val="000E042A"/>
    <w:rsid w:val="000F1048"/>
    <w:rsid w:val="000F6B47"/>
    <w:rsid w:val="000F7D4F"/>
    <w:rsid w:val="001135D7"/>
    <w:rsid w:val="00140EA0"/>
    <w:rsid w:val="001C74E3"/>
    <w:rsid w:val="001E4A8B"/>
    <w:rsid w:val="001F0F9F"/>
    <w:rsid w:val="00202E66"/>
    <w:rsid w:val="002455B1"/>
    <w:rsid w:val="00246D34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87B44"/>
    <w:rsid w:val="003E45AD"/>
    <w:rsid w:val="003E5FCD"/>
    <w:rsid w:val="00441785"/>
    <w:rsid w:val="00442CDA"/>
    <w:rsid w:val="0045588D"/>
    <w:rsid w:val="004A619A"/>
    <w:rsid w:val="004C4F6D"/>
    <w:rsid w:val="004F202D"/>
    <w:rsid w:val="00507512"/>
    <w:rsid w:val="005209B5"/>
    <w:rsid w:val="00521569"/>
    <w:rsid w:val="005865E7"/>
    <w:rsid w:val="00663E19"/>
    <w:rsid w:val="00690C96"/>
    <w:rsid w:val="006D6088"/>
    <w:rsid w:val="006F140B"/>
    <w:rsid w:val="00701639"/>
    <w:rsid w:val="00704C33"/>
    <w:rsid w:val="00705699"/>
    <w:rsid w:val="00755F57"/>
    <w:rsid w:val="007B38EB"/>
    <w:rsid w:val="007C370C"/>
    <w:rsid w:val="007F242B"/>
    <w:rsid w:val="008171B1"/>
    <w:rsid w:val="00820001"/>
    <w:rsid w:val="00820427"/>
    <w:rsid w:val="008C5A0E"/>
    <w:rsid w:val="008E45DF"/>
    <w:rsid w:val="009355BA"/>
    <w:rsid w:val="00953D43"/>
    <w:rsid w:val="00954EF9"/>
    <w:rsid w:val="00960F84"/>
    <w:rsid w:val="009A0A91"/>
    <w:rsid w:val="009C1689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B3465"/>
    <w:rsid w:val="00AD1385"/>
    <w:rsid w:val="00AD6E6B"/>
    <w:rsid w:val="00B451AC"/>
    <w:rsid w:val="00B629A1"/>
    <w:rsid w:val="00B9178F"/>
    <w:rsid w:val="00C50F0E"/>
    <w:rsid w:val="00C650E6"/>
    <w:rsid w:val="00C810A3"/>
    <w:rsid w:val="00CA1C8D"/>
    <w:rsid w:val="00CA4BCD"/>
    <w:rsid w:val="00CE0E56"/>
    <w:rsid w:val="00D10BE7"/>
    <w:rsid w:val="00D719AB"/>
    <w:rsid w:val="00D824D4"/>
    <w:rsid w:val="00E020A7"/>
    <w:rsid w:val="00E47F00"/>
    <w:rsid w:val="00E97E88"/>
    <w:rsid w:val="00EA0240"/>
    <w:rsid w:val="00EB4F05"/>
    <w:rsid w:val="00EB5044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onTextChar"/>
    <w:rsid w:val="00820001"/>
    <w:rPr>
      <w:rFonts w:ascii="Tahoma" w:hAnsi="Tahoma" w:cs="Tahoma"/>
      <w:szCs w:val="16"/>
    </w:rPr>
  </w:style>
  <w:style w:type="character" w:customStyle="1" w:styleId="BalloonTextChar">
    <w:name w:val="Balloon Tex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HeaderChar"/>
    <w:rsid w:val="004C4F6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FooterChar"/>
    <w:rsid w:val="004C4F6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1B831BA234A40984F512EC85CA12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052A61-B2FB-4C2E-9237-2B31CA4AE2D1}"/>
      </w:docPartPr>
      <w:docPartBody>
        <w:p w:rsidR="00000000" w:rsidRDefault="005B52FE">
          <w:pPr>
            <w:pStyle w:val="F791B831BA234A40984F512EC85CA121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80B405AB95144A90993F4DD13B1EF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25B0C9-694C-4B29-AF4A-A56E017B8A1D}"/>
      </w:docPartPr>
      <w:docPartBody>
        <w:p w:rsidR="00000000" w:rsidRDefault="005B52FE">
          <w:pPr>
            <w:pStyle w:val="80B405AB95144A90993F4DD13B1EF111"/>
          </w:pPr>
          <w:r w:rsidRPr="00246D34">
            <w:t>[100]</w:t>
          </w:r>
        </w:p>
      </w:docPartBody>
    </w:docPart>
    <w:docPart>
      <w:docPartPr>
        <w:name w:val="CA1D4AC2FA274CEA9975489DD0C23E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53E838-2FEE-495D-B8D8-8E706B96E349}"/>
      </w:docPartPr>
      <w:docPartBody>
        <w:p w:rsidR="00000000" w:rsidRDefault="005B52FE">
          <w:pPr>
            <w:pStyle w:val="CA1D4AC2FA274CEA9975489DD0C23E9D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750A362C4C704486A81B8C27AA266B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B00191-21A0-4868-83B1-7A7D405B9775}"/>
      </w:docPartPr>
      <w:docPartBody>
        <w:p w:rsidR="00000000" w:rsidRDefault="005B52FE">
          <w:pPr>
            <w:pStyle w:val="750A362C4C704486A81B8C27AA266B1C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Naam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AEF2B7A8C1C54C3F84F641F3E13BA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1B4909-0631-48B3-AF10-8930F7E9A3E9}"/>
      </w:docPartPr>
      <w:docPartBody>
        <w:p w:rsidR="00000000" w:rsidRDefault="005B52FE">
          <w:pPr>
            <w:pStyle w:val="AEF2B7A8C1C54C3F84F641F3E13BA798"/>
          </w:pPr>
          <w:r w:rsidRPr="00246D34">
            <w:t>[</w:t>
          </w:r>
          <w:r w:rsidRPr="00246D34">
            <w:rPr>
              <w:noProof/>
              <w:szCs w:val="24"/>
            </w:rPr>
            <w:t>Bedrijfsnaam</w:t>
          </w:r>
          <w:r w:rsidRPr="00246D34">
            <w:t>]</w:t>
          </w:r>
        </w:p>
      </w:docPartBody>
    </w:docPart>
    <w:docPart>
      <w:docPartPr>
        <w:name w:val="3B1D42FF1EF346ACAA479D2809920E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AB426A-A8A4-4624-805E-E78865265972}"/>
      </w:docPartPr>
      <w:docPartBody>
        <w:p w:rsidR="00000000" w:rsidRDefault="005B52FE">
          <w:pPr>
            <w:pStyle w:val="3B1D42FF1EF346ACAA479D2809920EA3"/>
          </w:pPr>
          <w:r w:rsidRPr="00246D34">
            <w:t>[</w:t>
          </w:r>
          <w:r w:rsidRPr="00246D34">
            <w:rPr>
              <w:noProof/>
              <w:szCs w:val="24"/>
            </w:rPr>
            <w:t>Adres</w:t>
          </w:r>
          <w:r w:rsidRPr="00246D34">
            <w:t>]</w:t>
          </w:r>
        </w:p>
      </w:docPartBody>
    </w:docPart>
    <w:docPart>
      <w:docPartPr>
        <w:name w:val="536E45DFCF2246309EAB2C90F0F297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29C24B-48D0-46AF-8E0B-B17E56047DC2}"/>
      </w:docPartPr>
      <w:docPartBody>
        <w:p w:rsidR="00000000" w:rsidRDefault="005B52FE">
          <w:pPr>
            <w:pStyle w:val="536E45DFCF2246309EAB2C90F0F297E7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Postcode, plaats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D5745AEF454B47E69226E66AEA0B1F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57AB72-8251-44C8-8DF3-4E5745E09DD9}"/>
      </w:docPartPr>
      <w:docPartBody>
        <w:p w:rsidR="00000000" w:rsidRDefault="005B52FE">
          <w:pPr>
            <w:pStyle w:val="D5745AEF454B47E69226E66AEA0B1FBD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  <w:docPart>
      <w:docPartPr>
        <w:name w:val="2EE39F97E5774CDF9018E567B40DDA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C8D9C7-A57C-494B-A784-F6F856E65F5E}"/>
      </w:docPartPr>
      <w:docPartBody>
        <w:p w:rsidR="00000000" w:rsidRDefault="005B52FE">
          <w:pPr>
            <w:pStyle w:val="2EE39F97E5774CDF9018E567B40DDAAC"/>
          </w:pPr>
          <w:r w:rsidRPr="00246D34">
            <w:t>[ABC12345]</w:t>
          </w:r>
        </w:p>
      </w:docPartBody>
    </w:docPart>
    <w:docPart>
      <w:docPartPr>
        <w:name w:val="131CD021AFF9494A868C3ABD04DBF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32D694-45EB-42E1-A92F-CB0CE80CE926}"/>
      </w:docPartPr>
      <w:docPartBody>
        <w:p w:rsidR="00000000" w:rsidRDefault="005B52FE">
          <w:pPr>
            <w:pStyle w:val="131CD021AFF9494A868C3ABD04DBFD6B"/>
          </w:pPr>
          <w:r w:rsidRPr="00246D34">
            <w:t>[</w:t>
          </w:r>
          <w:r w:rsidRPr="00246D34">
            <w:rPr>
              <w:noProof/>
              <w:szCs w:val="24"/>
            </w:rPr>
            <w:t>Uw bedrijfsnaam</w:t>
          </w:r>
          <w:r w:rsidRPr="00246D34">
            <w:t>]</w:t>
          </w:r>
        </w:p>
      </w:docPartBody>
    </w:docPart>
    <w:docPart>
      <w:docPartPr>
        <w:name w:val="68AA1CE0C25941E4A9DE7A7394FC4D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DC0037-FE00-4997-981E-AF5AABEA057A}"/>
      </w:docPartPr>
      <w:docPartBody>
        <w:p w:rsidR="00000000" w:rsidRDefault="005B52FE">
          <w:pPr>
            <w:pStyle w:val="68AA1CE0C25941E4A9DE7A7394FC4D85"/>
          </w:pPr>
          <w:r w:rsidRPr="00246D34">
            <w:t>[</w:t>
          </w:r>
          <w:r w:rsidRPr="00246D34">
            <w:rPr>
              <w:noProof/>
              <w:szCs w:val="24"/>
            </w:rPr>
            <w:t>Adres</w:t>
          </w:r>
          <w:r w:rsidRPr="00246D34">
            <w:t>]</w:t>
          </w:r>
        </w:p>
      </w:docPartBody>
    </w:docPart>
    <w:docPart>
      <w:docPartPr>
        <w:name w:val="674711F09CE445BEB440277306145E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6AB7FF-9739-4069-88A9-5401400729BD}"/>
      </w:docPartPr>
      <w:docPartBody>
        <w:p w:rsidR="00000000" w:rsidRDefault="005B52FE">
          <w:pPr>
            <w:pStyle w:val="674711F09CE445BEB440277306145E54"/>
          </w:pPr>
          <w:r w:rsidRPr="00246D34">
            <w:t>[</w:t>
          </w:r>
          <w:r w:rsidRPr="00246D34">
            <w:rPr>
              <w:noProof/>
              <w:szCs w:val="24"/>
            </w:rPr>
            <w:t>Postcode, plaats</w:t>
          </w:r>
          <w:r w:rsidRPr="00246D34">
            <w:t>]</w:t>
          </w:r>
        </w:p>
      </w:docPartBody>
    </w:docPart>
    <w:docPart>
      <w:docPartPr>
        <w:name w:val="9813D9FD9E69471C872FDABE289D81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85BA4C-0371-4319-8520-2D73ADF25298}"/>
      </w:docPartPr>
      <w:docPartBody>
        <w:p w:rsidR="00000000" w:rsidRDefault="005B52FE">
          <w:pPr>
            <w:pStyle w:val="9813D9FD9E69471C872FDABE289D8164"/>
          </w:pPr>
          <w:r w:rsidRPr="00246D34">
            <w:t>[000-000-0000]</w:t>
          </w:r>
        </w:p>
      </w:docPartBody>
    </w:docPart>
    <w:docPart>
      <w:docPartPr>
        <w:name w:val="CA649962DFAD43D79539AF266B2E07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7988F7-F7B6-477C-80B8-DA79CCDC6450}"/>
      </w:docPartPr>
      <w:docPartBody>
        <w:p w:rsidR="00000000" w:rsidRDefault="005B52FE">
          <w:pPr>
            <w:pStyle w:val="CA649962DFAD43D79539AF266B2E07DC"/>
          </w:pPr>
          <w:r w:rsidRPr="00246D34">
            <w:t>[000-000-0000]</w:t>
          </w:r>
        </w:p>
      </w:docPartBody>
    </w:docPart>
    <w:docPart>
      <w:docPartPr>
        <w:name w:val="8B31F7FC899D4D668304C5D81C4F86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003D7F-7707-41CC-A8DB-5568C3DA00B3}"/>
      </w:docPartPr>
      <w:docPartBody>
        <w:p w:rsidR="00000000" w:rsidRDefault="005B52FE">
          <w:pPr>
            <w:pStyle w:val="8B31F7FC899D4D668304C5D81C4F8652"/>
          </w:pPr>
          <w:r w:rsidRPr="00246D34"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CE"/>
    <w:rsid w:val="004B52CE"/>
    <w:rsid w:val="005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AA4F48A4C0D4A778958BAA921E9CC4B">
    <w:name w:val="AAA4F48A4C0D4A778958BAA921E9CC4B"/>
  </w:style>
  <w:style w:type="paragraph" w:customStyle="1" w:styleId="F791B831BA234A40984F512EC85CA121">
    <w:name w:val="F791B831BA234A40984F512EC85CA121"/>
  </w:style>
  <w:style w:type="paragraph" w:customStyle="1" w:styleId="80B405AB95144A90993F4DD13B1EF111">
    <w:name w:val="80B405AB95144A90993F4DD13B1EF111"/>
  </w:style>
  <w:style w:type="paragraph" w:customStyle="1" w:styleId="CA1D4AC2FA274CEA9975489DD0C23E9D">
    <w:name w:val="CA1D4AC2FA274CEA9975489DD0C23E9D"/>
  </w:style>
  <w:style w:type="character" w:styleId="Tekstvantijdelijkeaanduiding">
    <w:name w:val="Placeholder Text"/>
    <w:basedOn w:val="Standaardalinea-lettertype"/>
    <w:uiPriority w:val="99"/>
    <w:semiHidden/>
    <w:rsid w:val="004B52CE"/>
    <w:rPr>
      <w:color w:val="808080"/>
    </w:rPr>
  </w:style>
  <w:style w:type="paragraph" w:customStyle="1" w:styleId="750A362C4C704486A81B8C27AA266B1C">
    <w:name w:val="750A362C4C704486A81B8C27AA266B1C"/>
  </w:style>
  <w:style w:type="paragraph" w:customStyle="1" w:styleId="AEF2B7A8C1C54C3F84F641F3E13BA798">
    <w:name w:val="AEF2B7A8C1C54C3F84F641F3E13BA798"/>
  </w:style>
  <w:style w:type="paragraph" w:customStyle="1" w:styleId="3B1D42FF1EF346ACAA479D2809920EA3">
    <w:name w:val="3B1D42FF1EF346ACAA479D2809920EA3"/>
  </w:style>
  <w:style w:type="paragraph" w:customStyle="1" w:styleId="536E45DFCF2246309EAB2C90F0F297E7">
    <w:name w:val="536E45DFCF2246309EAB2C90F0F297E7"/>
  </w:style>
  <w:style w:type="paragraph" w:customStyle="1" w:styleId="D5745AEF454B47E69226E66AEA0B1FBD">
    <w:name w:val="D5745AEF454B47E69226E66AEA0B1FBD"/>
  </w:style>
  <w:style w:type="paragraph" w:customStyle="1" w:styleId="2EE39F97E5774CDF9018E567B40DDAAC">
    <w:name w:val="2EE39F97E5774CDF9018E567B40DDAAC"/>
  </w:style>
  <w:style w:type="paragraph" w:customStyle="1" w:styleId="131CD021AFF9494A868C3ABD04DBFD6B">
    <w:name w:val="131CD021AFF9494A868C3ABD04DBFD6B"/>
  </w:style>
  <w:style w:type="paragraph" w:customStyle="1" w:styleId="68AA1CE0C25941E4A9DE7A7394FC4D85">
    <w:name w:val="68AA1CE0C25941E4A9DE7A7394FC4D85"/>
  </w:style>
  <w:style w:type="paragraph" w:customStyle="1" w:styleId="674711F09CE445BEB440277306145E54">
    <w:name w:val="674711F09CE445BEB440277306145E54"/>
  </w:style>
  <w:style w:type="paragraph" w:customStyle="1" w:styleId="9813D9FD9E69471C872FDABE289D8164">
    <w:name w:val="9813D9FD9E69471C872FDABE289D8164"/>
  </w:style>
  <w:style w:type="paragraph" w:customStyle="1" w:styleId="CA649962DFAD43D79539AF266B2E07DC">
    <w:name w:val="CA649962DFAD43D79539AF266B2E07DC"/>
  </w:style>
  <w:style w:type="paragraph" w:customStyle="1" w:styleId="8B31F7FC899D4D668304C5D81C4F8652">
    <w:name w:val="8B31F7FC899D4D668304C5D81C4F8652"/>
  </w:style>
  <w:style w:type="paragraph" w:customStyle="1" w:styleId="D04ECBF3E3B04CF983DC214F93D60CFB">
    <w:name w:val="D04ECBF3E3B04CF983DC214F93D60CFB"/>
    <w:rsid w:val="004B52CE"/>
  </w:style>
  <w:style w:type="paragraph" w:customStyle="1" w:styleId="83956FA578E344FF9040E1A3027148C8">
    <w:name w:val="83956FA578E344FF9040E1A3027148C8"/>
    <w:rsid w:val="004B52CE"/>
  </w:style>
  <w:style w:type="paragraph" w:customStyle="1" w:styleId="529E7E826B2E4E3B92CA91DCBEA5B366">
    <w:name w:val="529E7E826B2E4E3B92CA91DCBEA5B366"/>
    <w:rsid w:val="004B52CE"/>
  </w:style>
  <w:style w:type="paragraph" w:customStyle="1" w:styleId="689E2C528A1C472CBDB6EA5770EF7966">
    <w:name w:val="689E2C528A1C472CBDB6EA5770EF7966"/>
    <w:rsid w:val="004B52CE"/>
  </w:style>
  <w:style w:type="paragraph" w:customStyle="1" w:styleId="4E2073A9B5A14D77837C98F4A64FFB8C">
    <w:name w:val="4E2073A9B5A14D77837C98F4A64FFB8C"/>
    <w:rsid w:val="004B52CE"/>
  </w:style>
  <w:style w:type="paragraph" w:customStyle="1" w:styleId="D0D3613CAD154C70885FA6E5F8F70C16">
    <w:name w:val="D0D3613CAD154C70885FA6E5F8F70C16"/>
    <w:rsid w:val="004B52CE"/>
  </w:style>
  <w:style w:type="paragraph" w:customStyle="1" w:styleId="A2A184965DE04747A8765E37A378C085">
    <w:name w:val="A2A184965DE04747A8765E37A378C085"/>
    <w:rsid w:val="004B52CE"/>
  </w:style>
  <w:style w:type="paragraph" w:customStyle="1" w:styleId="E155CE6D5911402D8B5B05F34624C717">
    <w:name w:val="E155CE6D5911402D8B5B05F34624C717"/>
    <w:rsid w:val="004B52CE"/>
  </w:style>
  <w:style w:type="paragraph" w:customStyle="1" w:styleId="5009EC349B974CB1B7641DF1D4490433">
    <w:name w:val="5009EC349B974CB1B7641DF1D4490433"/>
    <w:rsid w:val="004B5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EBE8AD-8C20-41E8-96BB-0C9AE41AA9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ontwerp).dotx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2015-06-25T07:57:00Z</dcterms:created>
  <dcterms:modified xsi:type="dcterms:W3CDTF">2015-06-25T08:00:00Z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